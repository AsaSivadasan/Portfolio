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1220"/>
        <w:gridCol w:w="5970"/>
      </w:tblGrid>
      <w:tr w:rsidR="001B2ABD" w14:paraId="59FB296F" w14:textId="77777777" w:rsidTr="001B19A0">
        <w:trPr>
          <w:trHeight w:val="4410"/>
        </w:trPr>
        <w:tc>
          <w:tcPr>
            <w:tcW w:w="3600" w:type="dxa"/>
            <w:vAlign w:val="bottom"/>
          </w:tcPr>
          <w:p w14:paraId="752A33B3" w14:textId="60DBC7AD" w:rsidR="001B2ABD" w:rsidRDefault="00E001B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882278" wp14:editId="773BA11C">
                  <wp:extent cx="1744980" cy="2199262"/>
                  <wp:effectExtent l="209550" t="209550" r="217170" b="220345"/>
                  <wp:docPr id="974166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166242" name="Picture 97416624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843" cy="2215474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0" w:type="dxa"/>
          </w:tcPr>
          <w:p w14:paraId="6F0E5D8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5970" w:type="dxa"/>
            <w:vAlign w:val="bottom"/>
          </w:tcPr>
          <w:p w14:paraId="1526D57E" w14:textId="797D5A45" w:rsidR="001B2ABD" w:rsidRDefault="002B0618" w:rsidP="001B2ABD">
            <w:pPr>
              <w:pStyle w:val="Title"/>
            </w:pPr>
            <w:r>
              <w:t>asa.s</w:t>
            </w:r>
          </w:p>
          <w:p w14:paraId="0DD90756" w14:textId="2A127418" w:rsidR="001B2ABD" w:rsidRDefault="001B2ABD" w:rsidP="001B2ABD">
            <w:pPr>
              <w:pStyle w:val="Subtitle"/>
            </w:pPr>
          </w:p>
        </w:tc>
      </w:tr>
      <w:tr w:rsidR="001B2ABD" w14:paraId="57BA5C63" w14:textId="77777777" w:rsidTr="00571B20">
        <w:tc>
          <w:tcPr>
            <w:tcW w:w="3600" w:type="dxa"/>
          </w:tcPr>
          <w:p w14:paraId="13717433" w14:textId="714C21AA" w:rsidR="001B2ABD" w:rsidRDefault="008E5433" w:rsidP="00036450">
            <w:pPr>
              <w:pStyle w:val="Heading3"/>
            </w:pPr>
            <w:r>
              <w:t>CAREER OBJECTIVE</w:t>
            </w:r>
          </w:p>
          <w:p w14:paraId="1EA284EE" w14:textId="3811B19D" w:rsidR="00036450" w:rsidRDefault="008E5433" w:rsidP="008E5433">
            <w:r>
              <w:t xml:space="preserve">To work in an esteemed organization that provides </w:t>
            </w:r>
            <w:r w:rsidR="00C77F39">
              <w:t>opportunities to make use of my abilities, knowledge and skill sets.</w:t>
            </w:r>
          </w:p>
          <w:p w14:paraId="5BD24EB4" w14:textId="77777777" w:rsidR="00036450" w:rsidRDefault="00036450" w:rsidP="00036450"/>
          <w:sdt>
            <w:sdtPr>
              <w:id w:val="-1954003311"/>
              <w:placeholder>
                <w:docPart w:val="819204F5524D4CDDB26011E356B597FA"/>
              </w:placeholder>
              <w:temporary/>
              <w:showingPlcHdr/>
              <w15:appearance w15:val="hidden"/>
            </w:sdtPr>
            <w:sdtContent>
              <w:p w14:paraId="2E223F7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B1AD96E43DB4BB19A41F2B2496C5632"/>
              </w:placeholder>
              <w:temporary/>
              <w:showingPlcHdr/>
              <w15:appearance w15:val="hidden"/>
            </w:sdtPr>
            <w:sdtContent>
              <w:p w14:paraId="72E8D7B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FC3F097" w14:textId="49757224" w:rsidR="004D3011" w:rsidRDefault="00C77F39" w:rsidP="004D3011">
            <w:r>
              <w:t>7338470974</w:t>
            </w:r>
          </w:p>
          <w:p w14:paraId="4AF1BB8E" w14:textId="77777777" w:rsidR="004D3011" w:rsidRDefault="004D3011" w:rsidP="004D3011"/>
          <w:sdt>
            <w:sdtPr>
              <w:id w:val="-240260293"/>
              <w:placeholder>
                <w:docPart w:val="C00FDE9243144BA69B773005D63B196E"/>
              </w:placeholder>
              <w:temporary/>
              <w:showingPlcHdr/>
              <w15:appearance w15:val="hidden"/>
            </w:sdtPr>
            <w:sdtContent>
              <w:p w14:paraId="36B5033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94A0E08" w14:textId="7D04980D" w:rsidR="00036450" w:rsidRPr="00E4381A" w:rsidRDefault="00C77F39" w:rsidP="004D3011">
            <w:pPr>
              <w:rPr>
                <w:rStyle w:val="Hyperlink"/>
              </w:rPr>
            </w:pPr>
            <w:r>
              <w:t>asasiva1819@gmail.com</w:t>
            </w:r>
          </w:p>
          <w:sdt>
            <w:sdtPr>
              <w:id w:val="-1444214663"/>
              <w:placeholder>
                <w:docPart w:val="E070E6C57339460CBA6BE6D8571CCEC2"/>
              </w:placeholder>
              <w:temporary/>
              <w:showingPlcHdr/>
              <w15:appearance w15:val="hidden"/>
            </w:sdtPr>
            <w:sdtContent>
              <w:p w14:paraId="09091EB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DEB920B" w14:textId="7D22B642" w:rsidR="004D3011" w:rsidRDefault="00C77F39" w:rsidP="004D3011">
            <w:r>
              <w:t>Drawing</w:t>
            </w:r>
          </w:p>
          <w:p w14:paraId="114E81BF" w14:textId="35663A8E" w:rsidR="004D3011" w:rsidRDefault="00C77F39" w:rsidP="004D3011">
            <w:r>
              <w:t>Listening to music</w:t>
            </w:r>
          </w:p>
          <w:p w14:paraId="0BD43662" w14:textId="74E2E159" w:rsidR="004D3011" w:rsidRDefault="00C77F39" w:rsidP="004D3011">
            <w:r>
              <w:t>Arts and Crafts</w:t>
            </w:r>
          </w:p>
          <w:p w14:paraId="2AECF89C" w14:textId="77777777" w:rsidR="004D3011" w:rsidRDefault="004D3011" w:rsidP="004D3011"/>
          <w:p w14:paraId="78721728" w14:textId="77777777" w:rsidR="00571B20" w:rsidRDefault="00571B20" w:rsidP="004D3011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</w:p>
          <w:p w14:paraId="5D62C042" w14:textId="6D1C799B" w:rsidR="00C77F39" w:rsidRPr="00C77F39" w:rsidRDefault="00C77F39" w:rsidP="004D3011">
            <w:pPr>
              <w:rPr>
                <w:b/>
                <w:bCs/>
                <w:color w:val="548AB7" w:themeColor="accent1" w:themeShade="BF"/>
                <w:sz w:val="28"/>
                <w:szCs w:val="28"/>
              </w:rPr>
            </w:pPr>
            <w:r w:rsidRPr="00C77F39">
              <w:rPr>
                <w:b/>
                <w:bCs/>
                <w:color w:val="548AB7" w:themeColor="accent1" w:themeShade="BF"/>
                <w:sz w:val="28"/>
                <w:szCs w:val="28"/>
              </w:rPr>
              <w:t>PERSONAL DETAILS</w:t>
            </w:r>
          </w:p>
          <w:p w14:paraId="25A2AEE6" w14:textId="77777777" w:rsidR="00571B20" w:rsidRDefault="00571B20" w:rsidP="004D3011">
            <w:pPr>
              <w:rPr>
                <w:b/>
                <w:bCs/>
                <w:sz w:val="28"/>
                <w:szCs w:val="28"/>
              </w:rPr>
            </w:pPr>
          </w:p>
          <w:p w14:paraId="7A863C73" w14:textId="4C384458" w:rsidR="00C77F39" w:rsidRDefault="00C77F39" w:rsidP="004D3011">
            <w:r>
              <w:t>Date of Birth: 19/07/2002</w:t>
            </w:r>
          </w:p>
          <w:p w14:paraId="23603B9C" w14:textId="77777777" w:rsidR="00C77F39" w:rsidRDefault="00C77F39" w:rsidP="004D3011">
            <w:r>
              <w:t>Sex: Female</w:t>
            </w:r>
          </w:p>
          <w:p w14:paraId="39DF43CB" w14:textId="77777777" w:rsidR="00C77F39" w:rsidRDefault="00C77F39" w:rsidP="004D3011">
            <w:r>
              <w:t>Marital Status: Unmarried</w:t>
            </w:r>
          </w:p>
          <w:p w14:paraId="41291348" w14:textId="77777777" w:rsidR="00C77F39" w:rsidRDefault="00C77F39" w:rsidP="004D3011">
            <w:r>
              <w:t>Nationality: Indian</w:t>
            </w:r>
          </w:p>
          <w:p w14:paraId="673717B4" w14:textId="08C69A2B" w:rsidR="00C77F39" w:rsidRPr="004D3011" w:rsidRDefault="00C77F39" w:rsidP="004D3011">
            <w:r>
              <w:t>Languages Known: English, Kannada, Malayalam, Hindi, Tamil</w:t>
            </w:r>
          </w:p>
        </w:tc>
        <w:tc>
          <w:tcPr>
            <w:tcW w:w="1220" w:type="dxa"/>
          </w:tcPr>
          <w:p w14:paraId="479546E2" w14:textId="19ADD1ED" w:rsidR="001B2ABD" w:rsidRDefault="001B19A0" w:rsidP="000C45F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0CDF9A" wp14:editId="542A7661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4031615</wp:posOffset>
                      </wp:positionV>
                      <wp:extent cx="2240280" cy="518160"/>
                      <wp:effectExtent l="0" t="0" r="0" b="0"/>
                      <wp:wrapNone/>
                      <wp:docPr id="115811266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0280" cy="518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8ED2ED" w14:textId="7933D533" w:rsidR="001B19A0" w:rsidRDefault="001B19A0" w:rsidP="00C163AE">
                                  <w:pPr>
                                    <w:jc w:val="both"/>
                                  </w:pPr>
                                  <w:r>
                                    <w:t>Fresher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0CDF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0.85pt;margin-top:317.45pt;width:176.4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3pFwIAACw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" filled="f" stroked="f" strokeweight=".5pt">
                      <v:textbox>
                        <w:txbxContent>
                          <w:p w14:paraId="678ED2ED" w14:textId="7933D533" w:rsidR="001B19A0" w:rsidRDefault="001B19A0" w:rsidP="00C163AE">
                            <w:pPr>
                              <w:jc w:val="both"/>
                            </w:pPr>
                            <w:r>
                              <w:t>Fresher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70" w:type="dxa"/>
          </w:tcPr>
          <w:sdt>
            <w:sdtPr>
              <w:id w:val="1049110328"/>
              <w:placeholder>
                <w:docPart w:val="7D063A5A84ED4E11806B1150DAE94B3C"/>
              </w:placeholder>
              <w:temporary/>
              <w:showingPlcHdr/>
              <w15:appearance w15:val="hidden"/>
            </w:sdtPr>
            <w:sdtContent>
              <w:p w14:paraId="44CD148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3E94D76" w14:textId="797BEF2D" w:rsidR="00036450" w:rsidRDefault="002B0618" w:rsidP="002B0618">
            <w:pPr>
              <w:pStyle w:val="Heading4"/>
            </w:pPr>
            <w:r>
              <w:t>Pursuing Bachelors of Computer Applications: 2020 – 2023</w:t>
            </w:r>
          </w:p>
          <w:p w14:paraId="661AC936" w14:textId="1C0FD173" w:rsidR="002B0618" w:rsidRPr="002B0618" w:rsidRDefault="002B0618" w:rsidP="002B0618">
            <w:r>
              <w:t>CGPA:8.</w:t>
            </w:r>
            <w:r w:rsidR="00006814">
              <w:t>0</w:t>
            </w:r>
          </w:p>
          <w:p w14:paraId="084D9245" w14:textId="3FB2A84F" w:rsidR="004D3011" w:rsidRDefault="002B0618" w:rsidP="00036450">
            <w:r>
              <w:t>Institution: Maharani Lakshmi Ammanni College for Women</w:t>
            </w:r>
          </w:p>
          <w:p w14:paraId="4A1668F2" w14:textId="4C18A874" w:rsidR="00036450" w:rsidRDefault="002B0618" w:rsidP="002B0618">
            <w:pPr>
              <w:pStyle w:val="Heading4"/>
            </w:pPr>
            <w:r>
              <w:t>PU 2018 – 2020</w:t>
            </w:r>
          </w:p>
          <w:p w14:paraId="1E244502" w14:textId="378CCC9B" w:rsidR="002B0618" w:rsidRDefault="002B0618" w:rsidP="002B0618">
            <w:r>
              <w:t>70%</w:t>
            </w:r>
          </w:p>
          <w:p w14:paraId="1237A28E" w14:textId="057636AB" w:rsidR="002B0618" w:rsidRDefault="002B0618" w:rsidP="002B0618">
            <w:r>
              <w:t>Institution: Vidhya Soudha Pre-University College</w:t>
            </w:r>
          </w:p>
          <w:p w14:paraId="4876BB97" w14:textId="7131DAEF" w:rsidR="000324DC" w:rsidRPr="000324DC" w:rsidRDefault="000324DC" w:rsidP="002B0618">
            <w:pPr>
              <w:rPr>
                <w:b/>
                <w:bCs/>
              </w:rPr>
            </w:pPr>
            <w:r w:rsidRPr="000324DC">
              <w:rPr>
                <w:b/>
                <w:bCs/>
              </w:rPr>
              <w:t>SSLC 2018</w:t>
            </w:r>
          </w:p>
          <w:p w14:paraId="0E1CBE59" w14:textId="6D219C00" w:rsidR="000324DC" w:rsidRDefault="000324DC" w:rsidP="002B0618">
            <w:r>
              <w:t>84.2% From Sree Ayyappa Education Centre,CBSE</w:t>
            </w:r>
          </w:p>
          <w:p w14:paraId="000243ED" w14:textId="77777777" w:rsidR="002B0618" w:rsidRPr="002B0618" w:rsidRDefault="002B0618" w:rsidP="002B0618"/>
          <w:p w14:paraId="16ABB7E6" w14:textId="3F42A3BA" w:rsidR="00036450" w:rsidRDefault="000324DC" w:rsidP="00036450">
            <w:pPr>
              <w:pStyle w:val="Heading2"/>
            </w:pPr>
            <w:r>
              <w:t>SKILL SETS</w:t>
            </w:r>
          </w:p>
          <w:p w14:paraId="17597094" w14:textId="3C6D6687" w:rsidR="00036450" w:rsidRDefault="000324DC" w:rsidP="000324DC">
            <w:pPr>
              <w:pStyle w:val="Heading4"/>
            </w:pPr>
            <w:r>
              <w:t>Soft Skills</w:t>
            </w:r>
          </w:p>
          <w:p w14:paraId="2BD77262" w14:textId="38F747A8" w:rsidR="000324DC" w:rsidRDefault="000324DC" w:rsidP="000324DC">
            <w:r>
              <w:t>Good Communication Skills</w:t>
            </w:r>
          </w:p>
          <w:p w14:paraId="609C3C5D" w14:textId="79E15411" w:rsidR="000324DC" w:rsidRDefault="000324DC" w:rsidP="000324DC">
            <w:r>
              <w:t>Team wok</w:t>
            </w:r>
          </w:p>
          <w:p w14:paraId="756D0285" w14:textId="3FDA8DD9" w:rsidR="000324DC" w:rsidRDefault="000324DC" w:rsidP="000324DC">
            <w:r>
              <w:t>Punctual</w:t>
            </w:r>
          </w:p>
          <w:p w14:paraId="65787C77" w14:textId="53DDB6EF" w:rsidR="000324DC" w:rsidRDefault="000324DC" w:rsidP="000324DC">
            <w:r>
              <w:t>Hardworking</w:t>
            </w:r>
          </w:p>
          <w:p w14:paraId="08F7A29F" w14:textId="6FEED9B0" w:rsidR="000324DC" w:rsidRPr="000324DC" w:rsidRDefault="000324DC" w:rsidP="000324DC">
            <w:r>
              <w:t>Ability to learn new things</w:t>
            </w:r>
          </w:p>
          <w:p w14:paraId="1458236F" w14:textId="40CFE868" w:rsidR="004D3011" w:rsidRPr="004D3011" w:rsidRDefault="000324DC" w:rsidP="00B359E4">
            <w:pPr>
              <w:pStyle w:val="Heading4"/>
              <w:rPr>
                <w:bCs/>
              </w:rPr>
            </w:pPr>
            <w:r>
              <w:rPr>
                <w:bCs/>
              </w:rPr>
              <w:t>Technical Skills:</w:t>
            </w:r>
          </w:p>
          <w:p w14:paraId="7B0DFD04" w14:textId="59CD4D91" w:rsidR="004D3011" w:rsidRDefault="000324DC" w:rsidP="000324DC">
            <w:pPr>
              <w:pStyle w:val="Date"/>
            </w:pPr>
            <w:r>
              <w:t>Basics of MS Office and MS Word , MS Excel</w:t>
            </w:r>
          </w:p>
          <w:p w14:paraId="21C0DAF6" w14:textId="0BD8451A" w:rsidR="000324DC" w:rsidRPr="000324DC" w:rsidRDefault="000324DC" w:rsidP="000324DC">
            <w:r>
              <w:t xml:space="preserve">Programming Languages: </w:t>
            </w:r>
            <w:r w:rsidR="00207884">
              <w:t>HTML,CSS,Javascript</w:t>
            </w:r>
          </w:p>
          <w:p w14:paraId="0635E0EF" w14:textId="652C672B" w:rsidR="004D3011" w:rsidRPr="004D3011" w:rsidRDefault="004D3011" w:rsidP="004D3011"/>
          <w:p w14:paraId="5C02D9A9" w14:textId="77777777" w:rsidR="004D3011" w:rsidRDefault="004D3011" w:rsidP="00036450"/>
          <w:p w14:paraId="74650202" w14:textId="68C0ADCB" w:rsidR="00036450" w:rsidRDefault="000324DC" w:rsidP="00036450">
            <w:pPr>
              <w:pStyle w:val="Heading2"/>
            </w:pPr>
            <w:r>
              <w:t>WORK EXPERIENCE AND INTERNSHIPS</w:t>
            </w:r>
          </w:p>
          <w:p w14:paraId="620AE9DB" w14:textId="03601FBA" w:rsidR="00036450" w:rsidRPr="00D11D58" w:rsidRDefault="001B19A0" w:rsidP="004D3011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C9922F" wp14:editId="6CF9F4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4492072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8EFC07" w14:textId="410834C8" w:rsidR="001B19A0" w:rsidRPr="001B19A0" w:rsidRDefault="001B19A0" w:rsidP="001B19A0">
                                  <w:pPr>
                                    <w:rPr>
                                      <w:color w:val="FFFFFF" w:themeColor="background1"/>
                                      <w:szCs w:val="18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1000">
                                              <w14:srgbClr w14:val="53575C"/>
                                            </w14:gs>
                                            <w14:gs w14:pos="88000">
                                              <w14:srgbClr w14:val="C5C7C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9922F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      <v:textbox style="mso-fit-shape-to-text:t">
                        <w:txbxContent>
                          <w:p w14:paraId="5C8EFC07" w14:textId="410834C8" w:rsidR="001B19A0" w:rsidRPr="001B19A0" w:rsidRDefault="001B19A0" w:rsidP="001B19A0">
                            <w:pPr>
                              <w:rPr>
                                <w:color w:val="FFFFFF" w:themeColor="background1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D58" w:rsidRPr="00D11D58">
              <w:rPr>
                <w:color w:val="FFFFFF" w:themeColor="background1"/>
              </w:rPr>
              <w:t>F</w:t>
            </w:r>
          </w:p>
        </w:tc>
      </w:tr>
    </w:tbl>
    <w:p w14:paraId="23771609" w14:textId="77777777" w:rsidR="00F24649" w:rsidRDefault="00F24649" w:rsidP="000C45FF">
      <w:pPr>
        <w:tabs>
          <w:tab w:val="left" w:pos="990"/>
        </w:tabs>
      </w:pPr>
    </w:p>
    <w:sectPr w:rsidR="00F24649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A772" w14:textId="77777777" w:rsidR="004A54A9" w:rsidRDefault="004A54A9" w:rsidP="000C45FF">
      <w:r>
        <w:separator/>
      </w:r>
    </w:p>
  </w:endnote>
  <w:endnote w:type="continuationSeparator" w:id="0">
    <w:p w14:paraId="74867910" w14:textId="77777777" w:rsidR="004A54A9" w:rsidRDefault="004A54A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F3DE" w14:textId="77777777" w:rsidR="004A54A9" w:rsidRDefault="004A54A9" w:rsidP="000C45FF">
      <w:r>
        <w:separator/>
      </w:r>
    </w:p>
  </w:footnote>
  <w:footnote w:type="continuationSeparator" w:id="0">
    <w:p w14:paraId="7FE2B74C" w14:textId="77777777" w:rsidR="004A54A9" w:rsidRDefault="004A54A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732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E3728E" wp14:editId="3BAE54B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18"/>
    <w:rsid w:val="00006814"/>
    <w:rsid w:val="000324DC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19A0"/>
    <w:rsid w:val="001B2ABD"/>
    <w:rsid w:val="001D3D14"/>
    <w:rsid w:val="001E0391"/>
    <w:rsid w:val="001E1759"/>
    <w:rsid w:val="001F1ECC"/>
    <w:rsid w:val="00207884"/>
    <w:rsid w:val="002400EB"/>
    <w:rsid w:val="00256CF7"/>
    <w:rsid w:val="00281FD5"/>
    <w:rsid w:val="002B0618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A54A9"/>
    <w:rsid w:val="004C63E4"/>
    <w:rsid w:val="004D3011"/>
    <w:rsid w:val="005262AC"/>
    <w:rsid w:val="00571B20"/>
    <w:rsid w:val="005E39D5"/>
    <w:rsid w:val="00600670"/>
    <w:rsid w:val="0062123A"/>
    <w:rsid w:val="00646E75"/>
    <w:rsid w:val="00652217"/>
    <w:rsid w:val="006771D0"/>
    <w:rsid w:val="00715FCB"/>
    <w:rsid w:val="00743101"/>
    <w:rsid w:val="00760A38"/>
    <w:rsid w:val="00764C9F"/>
    <w:rsid w:val="007775E1"/>
    <w:rsid w:val="007867A0"/>
    <w:rsid w:val="007927F5"/>
    <w:rsid w:val="00802CA0"/>
    <w:rsid w:val="008E5433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6121A"/>
    <w:rsid w:val="00B70850"/>
    <w:rsid w:val="00C066B6"/>
    <w:rsid w:val="00C163AE"/>
    <w:rsid w:val="00C37BA1"/>
    <w:rsid w:val="00C4674C"/>
    <w:rsid w:val="00C506CF"/>
    <w:rsid w:val="00C72BED"/>
    <w:rsid w:val="00C77F39"/>
    <w:rsid w:val="00C9578B"/>
    <w:rsid w:val="00CB0055"/>
    <w:rsid w:val="00D11D58"/>
    <w:rsid w:val="00D2522B"/>
    <w:rsid w:val="00D422DE"/>
    <w:rsid w:val="00D5459D"/>
    <w:rsid w:val="00DA1F4D"/>
    <w:rsid w:val="00DD172A"/>
    <w:rsid w:val="00E001B1"/>
    <w:rsid w:val="00E25A26"/>
    <w:rsid w:val="00E4381A"/>
    <w:rsid w:val="00E55D74"/>
    <w:rsid w:val="00F2464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88A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link w:val="NoSpacingChar"/>
    <w:uiPriority w:val="1"/>
    <w:qFormat/>
    <w:rsid w:val="001B19A0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19A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204F5524D4CDDB26011E356B5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9E750-FCF1-42FF-827A-7A0254D509D2}"/>
      </w:docPartPr>
      <w:docPartBody>
        <w:p w:rsidR="005126B4" w:rsidRDefault="005126B4">
          <w:pPr>
            <w:pStyle w:val="819204F5524D4CDDB26011E356B597FA"/>
          </w:pPr>
          <w:r w:rsidRPr="00CB0055">
            <w:t>Contact</w:t>
          </w:r>
        </w:p>
      </w:docPartBody>
    </w:docPart>
    <w:docPart>
      <w:docPartPr>
        <w:name w:val="8B1AD96E43DB4BB19A41F2B2496C5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F6AB-A2CB-4A1C-9792-8F7C259AE4EB}"/>
      </w:docPartPr>
      <w:docPartBody>
        <w:p w:rsidR="005126B4" w:rsidRDefault="005126B4">
          <w:pPr>
            <w:pStyle w:val="8B1AD96E43DB4BB19A41F2B2496C5632"/>
          </w:pPr>
          <w:r w:rsidRPr="004D3011">
            <w:t>PHONE:</w:t>
          </w:r>
        </w:p>
      </w:docPartBody>
    </w:docPart>
    <w:docPart>
      <w:docPartPr>
        <w:name w:val="C00FDE9243144BA69B773005D63B1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C002A-E1DA-4349-8C36-E2D2CD48B58E}"/>
      </w:docPartPr>
      <w:docPartBody>
        <w:p w:rsidR="005126B4" w:rsidRDefault="005126B4">
          <w:pPr>
            <w:pStyle w:val="C00FDE9243144BA69B773005D63B196E"/>
          </w:pPr>
          <w:r w:rsidRPr="004D3011">
            <w:t>EMAIL:</w:t>
          </w:r>
        </w:p>
      </w:docPartBody>
    </w:docPart>
    <w:docPart>
      <w:docPartPr>
        <w:name w:val="E070E6C57339460CBA6BE6D8571CC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A6F0F-D82F-480B-BF78-EDF68DF67D5A}"/>
      </w:docPartPr>
      <w:docPartBody>
        <w:p w:rsidR="005126B4" w:rsidRDefault="005126B4">
          <w:pPr>
            <w:pStyle w:val="E070E6C57339460CBA6BE6D8571CCEC2"/>
          </w:pPr>
          <w:r w:rsidRPr="00CB0055">
            <w:t>Hobbies</w:t>
          </w:r>
        </w:p>
      </w:docPartBody>
    </w:docPart>
    <w:docPart>
      <w:docPartPr>
        <w:name w:val="7D063A5A84ED4E11806B1150DAE94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656B6-07CD-4662-A49A-7872E25DB57C}"/>
      </w:docPartPr>
      <w:docPartBody>
        <w:p w:rsidR="005126B4" w:rsidRDefault="005126B4">
          <w:pPr>
            <w:pStyle w:val="7D063A5A84ED4E11806B1150DAE94B3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0A"/>
    <w:rsid w:val="0004240A"/>
    <w:rsid w:val="0048173D"/>
    <w:rsid w:val="005126B4"/>
    <w:rsid w:val="0073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9204F5524D4CDDB26011E356B597FA">
    <w:name w:val="819204F5524D4CDDB26011E356B597FA"/>
  </w:style>
  <w:style w:type="paragraph" w:customStyle="1" w:styleId="8B1AD96E43DB4BB19A41F2B2496C5632">
    <w:name w:val="8B1AD96E43DB4BB19A41F2B2496C5632"/>
  </w:style>
  <w:style w:type="paragraph" w:customStyle="1" w:styleId="C00FDE9243144BA69B773005D63B196E">
    <w:name w:val="C00FDE9243144BA69B773005D63B196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070E6C57339460CBA6BE6D8571CCEC2">
    <w:name w:val="E070E6C57339460CBA6BE6D8571CCEC2"/>
  </w:style>
  <w:style w:type="paragraph" w:customStyle="1" w:styleId="7D063A5A84ED4E11806B1150DAE94B3C">
    <w:name w:val="7D063A5A84ED4E11806B1150DAE94B3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4C5C8-F7DB-4442-BB1D-76485F68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2023-07-28T11:52:00Z</dcterms:created>
  <dcterms:modified xsi:type="dcterms:W3CDTF">2023-11-01T14:23:00Z</dcterms:modified>
</cp:coreProperties>
</file>